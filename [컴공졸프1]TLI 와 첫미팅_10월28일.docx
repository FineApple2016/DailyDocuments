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892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49"/>
        <w:gridCol w:w="940"/>
        <w:gridCol w:w="287"/>
        <w:gridCol w:w="2689"/>
        <w:gridCol w:w="287"/>
        <w:gridCol w:w="2976"/>
      </w:tblGrid>
      <w:tr w:rsidR="00F54BE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54BEC" w:rsidRPr="006D4AA0" w:rsidRDefault="006B0BC7" w:rsidP="006D4AA0">
            <w:pPr>
              <w:pStyle w:val="a9"/>
              <w:rPr>
                <w:rFonts w:eastAsia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주제설정</w:t>
            </w:r>
            <w:proofErr w:type="spellEnd"/>
            <w:r w:rsidR="006D4AA0">
              <w:t xml:space="preserve"> </w:t>
            </w:r>
          </w:p>
        </w:tc>
      </w:tr>
      <w:tr w:rsidR="00F54BEC">
        <w:trPr>
          <w:trHeight w:hRule="exact" w:val="288"/>
          <w:jc w:val="center"/>
        </w:trPr>
        <w:sdt>
          <w:sdtPr>
            <w:id w:val="22626047"/>
            <w:placeholder>
              <w:docPart w:val="919008EB99294B89B1E96936846B5192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6-10-28T00:00:00Z">
              <w:dateFormat w:val="M.d.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2976" w:type="dxa"/>
                <w:gridSpan w:val="3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F54BEC" w:rsidRDefault="00153C6C">
                <w:pPr>
                  <w:pStyle w:val="a7"/>
                </w:pPr>
                <w:r>
                  <w:t>10.28.2016</w:t>
                </w:r>
              </w:p>
            </w:tc>
          </w:sdtContent>
        </w:sdt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F54BEC" w:rsidRDefault="006B0BC7" w:rsidP="006D4AA0">
            <w:pPr>
              <w:pStyle w:val="a7"/>
            </w:pPr>
            <w:r>
              <w:rPr>
                <w:spacing w:val="0"/>
              </w:rPr>
              <w:t>16</w:t>
            </w:r>
            <w:r>
              <w:rPr>
                <w:rFonts w:hint="eastAsia"/>
                <w:spacing w:val="0"/>
              </w:rPr>
              <w:t>시</w:t>
            </w:r>
          </w:p>
        </w:tc>
        <w:tc>
          <w:tcPr>
            <w:tcW w:w="2976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F54BEC" w:rsidRDefault="006B0BC7" w:rsidP="006B0BC7">
            <w:pPr>
              <w:pStyle w:val="a7"/>
            </w:pPr>
            <w:proofErr w:type="spellStart"/>
            <w:r>
              <w:rPr>
                <w:rFonts w:hint="eastAsia"/>
              </w:rPr>
              <w:t>알파실</w:t>
            </w:r>
            <w:proofErr w:type="spellEnd"/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회의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소집인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6D4AA0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친빈</w:t>
            </w:r>
            <w:proofErr w:type="spellEnd"/>
            <w:proofErr w:type="gramEnd"/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회의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종류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Pr="006D4AA0" w:rsidRDefault="006B0BC7">
            <w:pPr>
              <w:pStyle w:val="a7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설정</w:t>
            </w:r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진행자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F54BEC">
            <w:pPr>
              <w:pStyle w:val="a7"/>
            </w:pPr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서기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F54BEC">
            <w:pPr>
              <w:pStyle w:val="a7"/>
            </w:pPr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계시원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F54BEC">
            <w:pPr>
              <w:pStyle w:val="a7"/>
            </w:pPr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9A419C">
            <w:pPr>
              <w:pStyle w:val="a7"/>
            </w:pPr>
            <w:r>
              <w:rPr>
                <w:lang w:val="ko-KR"/>
              </w:rPr>
              <w:t>참석자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F54BEC" w:rsidRDefault="006D4AA0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배중욱</w:t>
            </w:r>
            <w:proofErr w:type="spellEnd"/>
            <w:proofErr w:type="gramStart"/>
            <w:r>
              <w:rPr>
                <w:rFonts w:hint="eastAsia"/>
              </w:rPr>
              <w:t>,</w:t>
            </w:r>
            <w:proofErr w:type="spellStart"/>
            <w:r>
              <w:rPr>
                <w:rFonts w:hint="eastAsia"/>
              </w:rPr>
              <w:t>친빈</w:t>
            </w:r>
            <w:proofErr w:type="spellEnd"/>
            <w:proofErr w:type="gramEnd"/>
          </w:p>
        </w:tc>
      </w:tr>
      <w:tr w:rsidR="00F54BEC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F54BEC" w:rsidRDefault="00432362">
            <w:pPr>
              <w:pStyle w:val="a9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</w:t>
            </w:r>
          </w:p>
        </w:tc>
      </w:tr>
      <w:tr w:rsidR="00F54BEC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F54BEC" w:rsidRDefault="006D4AA0" w:rsidP="006D4AA0">
            <w:pPr>
              <w:pStyle w:val="a7"/>
            </w:pPr>
            <w:r>
              <w:t>1</w:t>
            </w:r>
            <w:r>
              <w:rPr>
                <w:rFonts w:hint="eastAsia"/>
              </w:rPr>
              <w:t>시간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F54BEC" w:rsidRDefault="006D4AA0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</w:p>
        </w:tc>
      </w:tr>
      <w:tr w:rsidR="006D4AA0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D4AA0" w:rsidRDefault="006D4AA0" w:rsidP="006D4AA0">
            <w:pPr>
              <w:pStyle w:val="a7"/>
            </w:pPr>
            <w:r>
              <w:rPr>
                <w:lang w:val="ko-KR"/>
              </w:rPr>
              <w:t>토론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D4AA0" w:rsidRPr="006D4AA0" w:rsidRDefault="006B0BC7" w:rsidP="006B0BC7">
            <w:pPr>
              <w:pStyle w:val="a7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</w:t>
            </w:r>
            <w:r w:rsidR="006D4AA0">
              <w:rPr>
                <w:rFonts w:hint="eastAsia"/>
              </w:rPr>
              <w:t xml:space="preserve"> </w:t>
            </w:r>
          </w:p>
        </w:tc>
      </w:tr>
      <w:tr w:rsidR="006D4AA0" w:rsidTr="00B80632">
        <w:trPr>
          <w:trHeight w:val="50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6D4AA0" w:rsidRDefault="00B80632" w:rsidP="006B0BC7">
            <w:pPr>
              <w:pStyle w:val="a7"/>
              <w:rPr>
                <w:rFonts w:hint="eastAsia"/>
              </w:rPr>
            </w:pPr>
            <w:r>
              <w:rPr>
                <w:rFonts w:hint="eastAsia"/>
              </w:rPr>
              <w:t>기존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아이디어</w:t>
            </w:r>
            <w:r>
              <w:rPr>
                <w:rFonts w:hint="eastAsia"/>
              </w:rPr>
              <w:t xml:space="preserve"> 1. </w:t>
            </w:r>
            <w:r>
              <w:rPr>
                <w:rFonts w:hint="eastAsia"/>
              </w:rPr>
              <w:t>움직일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없는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환자를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위한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헬스케어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스포츠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용품</w:t>
            </w:r>
            <w:r>
              <w:rPr>
                <w:rFonts w:hint="eastAsia"/>
              </w:rPr>
              <w:t xml:space="preserve">-Band </w:t>
            </w:r>
          </w:p>
        </w:tc>
      </w:tr>
      <w:tr w:rsidR="00B80632" w:rsidTr="00B80632">
        <w:trPr>
          <w:trHeight w:hRule="exact" w:val="58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 xml:space="preserve"> 1</w:t>
            </w:r>
            <w:proofErr w:type="gramStart"/>
            <w:r>
              <w:t>.</w:t>
            </w:r>
            <w:r>
              <w:rPr>
                <w:rFonts w:hint="eastAsia"/>
              </w:rPr>
              <w:t>어린이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안전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기기</w:t>
            </w:r>
            <w:r>
              <w:rPr>
                <w:rFonts w:hint="eastAsia"/>
              </w:rPr>
              <w:t xml:space="preserve">  2.</w:t>
            </w:r>
            <w:r>
              <w:rPr>
                <w:rFonts w:hint="eastAsia"/>
              </w:rPr>
              <w:t>차의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나타내는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기기</w:t>
            </w:r>
            <w:r>
              <w:rPr>
                <w:rFonts w:hint="eastAsia"/>
              </w:rPr>
              <w:t xml:space="preserve"> 3.</w:t>
            </w:r>
            <w:r>
              <w:rPr>
                <w:rFonts w:hint="eastAsia"/>
              </w:rPr>
              <w:t>의자에서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기기</w:t>
            </w:r>
          </w:p>
        </w:tc>
      </w:tr>
      <w:tr w:rsidR="00B80632" w:rsidTr="00B80632">
        <w:trPr>
          <w:trHeight w:val="534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proofErr w:type="spellStart"/>
            <w:r>
              <w:rPr>
                <w:rFonts w:hint="eastAsia"/>
              </w:rPr>
              <w:t>친빈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    </w:t>
            </w:r>
          </w:p>
        </w:tc>
      </w:tr>
      <w:tr w:rsidR="00B80632" w:rsidTr="00B80632">
        <w:trPr>
          <w:trHeight w:hRule="exact" w:val="575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  <w:r>
              <w:rPr>
                <w:rFonts w:hint="eastAsia"/>
              </w:rPr>
              <w:t xml:space="preserve"> 1</w:t>
            </w:r>
            <w:proofErr w:type="gramStart"/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스마트</w:t>
            </w:r>
            <w:proofErr w:type="gram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브레이크</w:t>
            </w:r>
            <w:r>
              <w:rPr>
                <w:rFonts w:hint="eastAsia"/>
              </w:rPr>
              <w:t xml:space="preserve"> </w:t>
            </w:r>
            <w:r>
              <w:t>2.</w:t>
            </w:r>
            <w:r>
              <w:rPr>
                <w:rFonts w:hint="eastAsia"/>
              </w:rPr>
              <w:t>스마트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신발</w:t>
            </w:r>
            <w:r>
              <w:rPr>
                <w:rFonts w:hint="eastAsia"/>
              </w:rPr>
              <w:t xml:space="preserve"> </w:t>
            </w:r>
            <w:r>
              <w:t xml:space="preserve">3. Word lens </w:t>
            </w:r>
          </w:p>
        </w:tc>
      </w:tr>
      <w:tr w:rsidR="00B80632" w:rsidTr="006B0BC7">
        <w:trPr>
          <w:trHeight w:hRule="exact" w:val="61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결론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432362">
            <w:pPr>
              <w:pStyle w:val="a7"/>
              <w:numPr>
                <w:ilvl w:val="0"/>
                <w:numId w:val="9"/>
              </w:numPr>
              <w:rPr>
                <w:rFonts w:hint="eastAsia"/>
              </w:rPr>
            </w:pPr>
            <w:r>
              <w:rPr>
                <w:rFonts w:hint="eastAsia"/>
              </w:rPr>
              <w:t>헬스케어</w:t>
            </w:r>
            <w:r>
              <w:rPr>
                <w:rFonts w:hint="eastAsia"/>
              </w:rPr>
              <w:t xml:space="preserve"> </w:t>
            </w:r>
            <w:r>
              <w:t xml:space="preserve">2. </w:t>
            </w:r>
            <w:r>
              <w:rPr>
                <w:rFonts w:hint="eastAsia"/>
              </w:rPr>
              <w:t>스포츠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용품</w:t>
            </w:r>
            <w:r>
              <w:rPr>
                <w:rFonts w:hint="eastAsia"/>
              </w:rPr>
              <w:t>-band</w:t>
            </w:r>
            <w:r>
              <w:t xml:space="preserve">, armor 3. </w:t>
            </w:r>
            <w:r>
              <w:rPr>
                <w:rFonts w:hint="eastAsia"/>
              </w:rPr>
              <w:t>의자에서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사람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파악하는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기기</w:t>
            </w:r>
            <w:r>
              <w:rPr>
                <w:rFonts w:hint="eastAsia"/>
              </w:rPr>
              <w:t xml:space="preserve"> </w:t>
            </w: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  <w:rPr>
                <w:rFonts w:hint="eastAsia"/>
              </w:rPr>
            </w:pPr>
            <w:r>
              <w:t xml:space="preserve"> </w:t>
            </w:r>
            <w:r>
              <w:rPr>
                <w:rFonts w:hint="eastAsia"/>
              </w:rPr>
              <w:t>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세가지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주제를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정리를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해서</w:t>
            </w:r>
            <w:r>
              <w:rPr>
                <w:rFonts w:hint="eastAsia"/>
              </w:rPr>
              <w:t xml:space="preserve"> </w:t>
            </w:r>
            <w:r>
              <w:t xml:space="preserve">TLI </w:t>
            </w:r>
            <w:r>
              <w:rPr>
                <w:rFonts w:hint="eastAsia"/>
              </w:rPr>
              <w:t>에게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전달할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것</w:t>
            </w:r>
            <w:r>
              <w:rPr>
                <w:rFonts w:hint="eastAsia"/>
              </w:rPr>
              <w:t xml:space="preserve"> </w:t>
            </w: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수행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항목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책임자</w:t>
            </w: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최종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기한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TLI</w:t>
            </w:r>
            <w:r>
              <w:rPr>
                <w:rFonts w:hint="eastAsia"/>
              </w:rPr>
              <w:t>에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전달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31</w:t>
            </w:r>
            <w:r>
              <w:rPr>
                <w:rFonts w:hint="eastAsia"/>
              </w:rPr>
              <w:t>일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B80632" w:rsidRDefault="00B80632" w:rsidP="00B80632">
            <w:pPr>
              <w:pStyle w:val="a9"/>
            </w:pPr>
            <w:sdt>
              <w:sdtPr>
                <w:id w:val="1136367043"/>
                <w:placeholder>
                  <w:docPart w:val="07407123E0184168841E150892DDC656"/>
                </w:placeholder>
                <w:showingPlcHdr/>
              </w:sdtPr>
              <w:sdtContent>
                <w:r>
                  <w:rPr>
                    <w:color w:val="auto"/>
                  </w:rPr>
                </w:r>
              </w:sdtContent>
            </w:sdt>
          </w:p>
        </w:tc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80632" w:rsidRDefault="00432362" w:rsidP="00B80632">
            <w:pPr>
              <w:pStyle w:val="a7"/>
            </w:pPr>
            <w:proofErr w:type="spellStart"/>
            <w:r>
              <w:rPr>
                <w:rFonts w:hint="eastAsia"/>
              </w:rPr>
              <w:t>메일받고</w:t>
            </w:r>
            <w:proofErr w:type="spellEnd"/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금요일</w:t>
            </w:r>
          </w:p>
        </w:tc>
        <w:sdt>
          <w:sdtPr>
            <w:id w:val="561824607"/>
            <w:placeholder>
              <w:docPart w:val="EA54EB6A76D5496C9D21F9711C5D5150"/>
            </w:placeholder>
            <w:temporary/>
            <w:showingPlcHdr/>
          </w:sdtPr>
          <w:sdtContent>
            <w:tc>
              <w:tcPr>
                <w:tcW w:w="7179" w:type="dxa"/>
                <w:gridSpan w:val="5"/>
                <w:tcBorders>
                  <w:top w:val="single" w:sz="4" w:space="0" w:color="4F81BD" w:themeColor="accent1"/>
                  <w:left w:val="single" w:sz="4" w:space="0" w:color="4F81BD" w:themeColor="accent1"/>
                  <w:bottom w:val="single" w:sz="4" w:space="0" w:color="4F81BD" w:themeColor="accent1"/>
                  <w:right w:val="single" w:sz="4" w:space="0" w:color="4F81BD" w:themeColor="accent1"/>
                </w:tcBorders>
                <w:shd w:val="clear" w:color="auto" w:fill="B8CCE4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B80632" w:rsidRDefault="00B80632" w:rsidP="00B80632">
                <w:pPr>
                  <w:pStyle w:val="a7"/>
                </w:pPr>
                <w:r>
                  <w:rPr>
                    <w:lang w:val="ko-KR"/>
                  </w:rPr>
                  <w:t>[</w:t>
                </w:r>
                <w:r>
                  <w:rPr>
                    <w:lang w:val="ko-KR"/>
                  </w:rPr>
                  <w:t>발표자</w:t>
                </w:r>
                <w:r>
                  <w:rPr>
                    <w:lang w:val="ko-KR"/>
                  </w:rPr>
                  <w:t>]</w:t>
                </w:r>
              </w:p>
            </w:tc>
          </w:sdtContent>
        </w:sdt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토론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주제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  <w:r>
              <w:rPr>
                <w:rFonts w:hint="eastAsia"/>
              </w:rPr>
              <w:t xml:space="preserve"> </w:t>
            </w: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결론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친빈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작성</w:t>
            </w:r>
            <w:r>
              <w:rPr>
                <w:rFonts w:hint="eastAsia"/>
              </w:rPr>
              <w:t xml:space="preserve"> </w:t>
            </w: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수행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항목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책임자</w:t>
            </w: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최종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기한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제안서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제작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친빈</w:t>
            </w:r>
            <w:proofErr w:type="spellEnd"/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4</w:t>
            </w:r>
            <w:r>
              <w:rPr>
                <w:rFonts w:hint="eastAsia"/>
              </w:rPr>
              <w:t>시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:rsidR="00B80632" w:rsidRDefault="00B80632" w:rsidP="00B80632">
            <w:pPr>
              <w:pStyle w:val="a9"/>
            </w:pPr>
            <w:sdt>
              <w:sdtPr>
                <w:id w:val="1136367033"/>
                <w:placeholder>
                  <w:docPart w:val="DEEC0BBA6E18417DA25A13A3AE6C77B3"/>
                </w:placeholder>
              </w:sdtPr>
              <w:sdtContent>
                <w:r w:rsidR="00432362">
                  <w:rPr>
                    <w:rFonts w:hint="eastAsia"/>
                  </w:rPr>
                  <w:t>발표자료</w:t>
                </w:r>
                <w:r w:rsidR="00432362">
                  <w:rPr>
                    <w:rFonts w:hint="eastAsia"/>
                  </w:rPr>
                  <w:t xml:space="preserve"> </w:t>
                </w:r>
                <w:r w:rsidR="00432362">
                  <w:rPr>
                    <w:rFonts w:hint="eastAsia"/>
                  </w:rPr>
                  <w:t>만들기</w:t>
                </w:r>
                <w:r w:rsidR="00432362">
                  <w:rPr>
                    <w:rFonts w:hint="eastAsia"/>
                  </w:rPr>
                  <w:t xml:space="preserve"> </w:t>
                </w:r>
              </w:sdtContent>
            </w:sdt>
          </w:p>
        </w:tc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80632" w:rsidRDefault="00432362" w:rsidP="00432362">
            <w:pPr>
              <w:pStyle w:val="a7"/>
            </w:pPr>
            <w:r>
              <w:t>11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t>4</w:t>
            </w:r>
            <w:r>
              <w:rPr>
                <w:rFonts w:hint="eastAsia"/>
              </w:rPr>
              <w:t>시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:rsidR="00B80632" w:rsidRDefault="00432362" w:rsidP="00B80632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</w:p>
        </w:tc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토론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432362" w:rsidP="00B80632">
            <w:pPr>
              <w:pStyle w:val="a7"/>
            </w:pPr>
            <w:r>
              <w:rPr>
                <w:rFonts w:hint="eastAsia"/>
              </w:rPr>
              <w:t>발표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  <w:r>
              <w:rPr>
                <w:rFonts w:hint="eastAsia"/>
              </w:rPr>
              <w:t xml:space="preserve"> </w:t>
            </w: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1749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결론</w:t>
            </w:r>
          </w:p>
        </w:tc>
        <w:tc>
          <w:tcPr>
            <w:tcW w:w="7179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6B07DF" w:rsidP="00B80632">
            <w:pPr>
              <w:pStyle w:val="a7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친빈</w:t>
            </w:r>
            <w:proofErr w:type="spellEnd"/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>
        <w:trPr>
          <w:trHeight w:hRule="exact" w:val="288"/>
          <w:jc w:val="center"/>
        </w:trPr>
        <w:tc>
          <w:tcPr>
            <w:tcW w:w="892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수행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항목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책임자</w:t>
            </w: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:rsidR="00B80632" w:rsidRDefault="00B80632" w:rsidP="00B80632">
            <w:pPr>
              <w:pStyle w:val="a7"/>
            </w:pPr>
            <w:r>
              <w:rPr>
                <w:lang w:val="ko-KR"/>
              </w:rPr>
              <w:t>최종</w:t>
            </w:r>
            <w:r>
              <w:rPr>
                <w:lang w:val="ko-KR"/>
              </w:rPr>
              <w:t xml:space="preserve"> </w:t>
            </w:r>
            <w:r>
              <w:rPr>
                <w:lang w:val="ko-KR"/>
              </w:rPr>
              <w:t>기한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6B07DF" w:rsidP="00B80632">
            <w:pPr>
              <w:pStyle w:val="a7"/>
            </w:pPr>
            <w:r>
              <w:rPr>
                <w:rFonts w:hint="eastAsia"/>
              </w:rPr>
              <w:t>발표자료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만들기</w:t>
            </w: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6B07DF" w:rsidP="00B80632">
            <w:pPr>
              <w:pStyle w:val="a7"/>
            </w:pPr>
            <w:proofErr w:type="spellStart"/>
            <w:r>
              <w:rPr>
                <w:rFonts w:hint="eastAsia"/>
              </w:rPr>
              <w:t>김태양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배중욱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친빈</w:t>
            </w:r>
            <w:bookmarkStart w:id="0" w:name="_GoBack"/>
            <w:bookmarkEnd w:id="0"/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6B07DF" w:rsidP="00B80632">
            <w:pPr>
              <w:pStyle w:val="a7"/>
              <w:rPr>
                <w:rFonts w:hint="eastAsia"/>
              </w:rPr>
            </w:pPr>
            <w:r>
              <w:t>11</w:t>
            </w:r>
            <w:r>
              <w:rPr>
                <w:rFonts w:hint="eastAsia"/>
              </w:rPr>
              <w:t>월</w:t>
            </w:r>
            <w:r>
              <w:rPr>
                <w:rFonts w:hint="eastAsia"/>
              </w:rPr>
              <w:t xml:space="preserve"> </w:t>
            </w:r>
            <w:r>
              <w:t>7</w:t>
            </w:r>
            <w:r>
              <w:rPr>
                <w:rFonts w:hint="eastAsia"/>
              </w:rPr>
              <w:t>일</w:t>
            </w:r>
            <w:r>
              <w:rPr>
                <w:rFonts w:hint="eastAsia"/>
              </w:rPr>
              <w:t xml:space="preserve"> </w:t>
            </w:r>
            <w:r>
              <w:t>5</w:t>
            </w:r>
            <w:r>
              <w:rPr>
                <w:rFonts w:hint="eastAsia"/>
              </w:rPr>
              <w:t>시</w:t>
            </w:r>
          </w:p>
        </w:tc>
      </w:tr>
      <w:tr w:rsidR="00B80632" w:rsidTr="00432362">
        <w:trPr>
          <w:trHeight w:hRule="exact" w:val="288"/>
          <w:jc w:val="center"/>
        </w:trPr>
        <w:tc>
          <w:tcPr>
            <w:tcW w:w="2689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2976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  <w:tc>
          <w:tcPr>
            <w:tcW w:w="3263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:rsidR="00B80632" w:rsidRDefault="00B80632" w:rsidP="00B80632">
            <w:pPr>
              <w:pStyle w:val="a7"/>
            </w:pPr>
          </w:p>
        </w:tc>
      </w:tr>
    </w:tbl>
    <w:p w:rsidR="00F54BEC" w:rsidRDefault="00F54BEC"/>
    <w:sectPr w:rsidR="00F54BEC">
      <w:headerReference w:type="default" r:id="rId9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7AAB" w:rsidRDefault="000C7AAB">
      <w:r>
        <w:separator/>
      </w:r>
    </w:p>
  </w:endnote>
  <w:endnote w:type="continuationSeparator" w:id="0">
    <w:p w:rsidR="000C7AAB" w:rsidRDefault="000C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7AAB" w:rsidRDefault="000C7AAB">
      <w:r>
        <w:separator/>
      </w:r>
    </w:p>
  </w:footnote>
  <w:footnote w:type="continuationSeparator" w:id="0">
    <w:p w:rsidR="000C7AAB" w:rsidRDefault="000C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4BEC" w:rsidRDefault="009A419C">
    <w:pPr>
      <w:pStyle w:val="a8"/>
    </w:pPr>
    <w:r>
      <w:rPr>
        <w:lang w:val="ko-KR"/>
      </w:rPr>
      <w:t>회의록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F594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D98C5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B72A38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EB3E4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5DC46E2"/>
    <w:multiLevelType w:val="hybridMultilevel"/>
    <w:tmpl w:val="9CE6D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70720"/>
    <w:multiLevelType w:val="hybridMultilevel"/>
    <w:tmpl w:val="45E6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D2720E"/>
    <w:multiLevelType w:val="hybridMultilevel"/>
    <w:tmpl w:val="45FE9F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95F52"/>
    <w:multiLevelType w:val="hybridMultilevel"/>
    <w:tmpl w:val="08AC0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286DD6"/>
    <w:multiLevelType w:val="hybridMultilevel"/>
    <w:tmpl w:val="2E2EF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8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AA0"/>
    <w:rsid w:val="000C7AAB"/>
    <w:rsid w:val="00153C6C"/>
    <w:rsid w:val="00432362"/>
    <w:rsid w:val="00457E9E"/>
    <w:rsid w:val="006B07DF"/>
    <w:rsid w:val="006B0BC7"/>
    <w:rsid w:val="006C7F0D"/>
    <w:rsid w:val="006D4AA0"/>
    <w:rsid w:val="009A419C"/>
    <w:rsid w:val="00AF274C"/>
    <w:rsid w:val="00B80632"/>
    <w:rsid w:val="00BF5175"/>
    <w:rsid w:val="00F54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A7F0F2"/>
  <w15:docId w15:val="{9E64035A-A7D1-4473-993B-F705A4010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9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uiPriority="10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0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uiPriority="9" w:qFormat="1"/>
    <w:lsdException w:name="List Continue 2" w:uiPriority="10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semiHidden/>
    <w:qFormat/>
    <w:pPr>
      <w:spacing w:after="0" w:line="240" w:lineRule="auto"/>
    </w:pPr>
    <w:rPr>
      <w:spacing w:val="8"/>
      <w:sz w:val="18"/>
    </w:rPr>
  </w:style>
  <w:style w:type="paragraph" w:styleId="1">
    <w:name w:val="heading 1"/>
    <w:basedOn w:val="a"/>
    <w:next w:val="a"/>
    <w:link w:val="1Char"/>
    <w:uiPriority w:val="1"/>
    <w:semiHidden/>
    <w:qFormat/>
    <w:pPr>
      <w:outlineLvl w:val="0"/>
    </w:pPr>
    <w:rPr>
      <w:b/>
      <w:color w:val="FFFFFF" w:themeColor="background1"/>
      <w:sz w:val="20"/>
    </w:rPr>
  </w:style>
  <w:style w:type="paragraph" w:styleId="2">
    <w:name w:val="heading 2"/>
    <w:basedOn w:val="1"/>
    <w:next w:val="a"/>
    <w:link w:val="2Char"/>
    <w:uiPriority w:val="1"/>
    <w:semiHidden/>
    <w:qFormat/>
    <w:pPr>
      <w:outlineLvl w:val="1"/>
    </w:pPr>
    <w:rPr>
      <w:color w:val="A6A6A6" w:themeColor="background1" w:themeShade="A6"/>
    </w:rPr>
  </w:style>
  <w:style w:type="paragraph" w:styleId="3">
    <w:name w:val="heading 3"/>
    <w:basedOn w:val="2"/>
    <w:next w:val="a"/>
    <w:link w:val="3Char"/>
    <w:uiPriority w:val="1"/>
    <w:semiHidden/>
    <w:qFormat/>
    <w:pPr>
      <w:outlineLvl w:val="2"/>
    </w:pPr>
    <w:rPr>
      <w:b w:val="0"/>
    </w:rPr>
  </w:style>
  <w:style w:type="paragraph" w:styleId="4">
    <w:name w:val="heading 4"/>
    <w:basedOn w:val="5"/>
    <w:next w:val="a"/>
    <w:link w:val="4Char"/>
    <w:uiPriority w:val="1"/>
    <w:semiHidden/>
    <w:qFormat/>
    <w:pPr>
      <w:spacing w:before="40" w:after="280"/>
      <w:outlineLvl w:val="3"/>
    </w:pPr>
    <w:rPr>
      <w:color w:val="B8CCE4" w:themeColor="accent1" w:themeTint="66"/>
    </w:rPr>
  </w:style>
  <w:style w:type="paragraph" w:styleId="5">
    <w:name w:val="heading 5"/>
    <w:basedOn w:val="a"/>
    <w:next w:val="a"/>
    <w:link w:val="5Char"/>
    <w:uiPriority w:val="1"/>
    <w:semiHidden/>
    <w:qFormat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표 눈금선"/>
    <w:basedOn w:val="a1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4">
    <w:name w:val="Placeholder Text"/>
    <w:basedOn w:val="a0"/>
    <w:uiPriority w:val="99"/>
    <w:semiHidden/>
    <w:rPr>
      <w:color w:val="808080"/>
    </w:rPr>
  </w:style>
  <w:style w:type="paragraph" w:customStyle="1" w:styleId="a5">
    <w:name w:val="풍선 텍스트"/>
    <w:basedOn w:val="a"/>
    <w:link w:val="a6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a6">
    <w:name w:val="풍선 텍스트 문자"/>
    <w:basedOn w:val="a0"/>
    <w:link w:val="a5"/>
    <w:uiPriority w:val="99"/>
    <w:semiHidden/>
    <w:rPr>
      <w:rFonts w:ascii="Tahoma" w:hAnsi="Tahoma" w:cs="Tahoma"/>
      <w:sz w:val="16"/>
      <w:szCs w:val="16"/>
    </w:rPr>
  </w:style>
  <w:style w:type="character" w:customStyle="1" w:styleId="1Char">
    <w:name w:val="제목 1 Char"/>
    <w:basedOn w:val="a0"/>
    <w:link w:val="1"/>
    <w:uiPriority w:val="1"/>
    <w:semiHidden/>
    <w:rPr>
      <w:b/>
      <w:color w:val="FFFFFF" w:themeColor="background1"/>
      <w:spacing w:val="8"/>
      <w:sz w:val="20"/>
    </w:rPr>
  </w:style>
  <w:style w:type="character" w:customStyle="1" w:styleId="2Char">
    <w:name w:val="제목 2 Char"/>
    <w:basedOn w:val="a0"/>
    <w:link w:val="2"/>
    <w:uiPriority w:val="1"/>
    <w:semiHidden/>
    <w:rPr>
      <w:b/>
      <w:color w:val="A6A6A6" w:themeColor="background1" w:themeShade="A6"/>
      <w:spacing w:val="8"/>
      <w:sz w:val="20"/>
    </w:rPr>
  </w:style>
  <w:style w:type="character" w:customStyle="1" w:styleId="3Char">
    <w:name w:val="제목 3 Char"/>
    <w:basedOn w:val="a0"/>
    <w:link w:val="3"/>
    <w:uiPriority w:val="1"/>
    <w:semiHidden/>
    <w:rPr>
      <w:color w:val="A6A6A6" w:themeColor="background1" w:themeShade="A6"/>
      <w:spacing w:val="8"/>
      <w:sz w:val="20"/>
    </w:rPr>
  </w:style>
  <w:style w:type="character" w:customStyle="1" w:styleId="4Char">
    <w:name w:val="제목 4 Char"/>
    <w:basedOn w:val="a0"/>
    <w:link w:val="4"/>
    <w:uiPriority w:val="1"/>
    <w:semiHidden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5Char">
    <w:name w:val="제목 5 Char"/>
    <w:basedOn w:val="a0"/>
    <w:link w:val="5"/>
    <w:uiPriority w:val="1"/>
    <w:semiHidden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a7">
    <w:name w:val="본문 문구"/>
    <w:basedOn w:val="a"/>
    <w:qFormat/>
    <w:rPr>
      <w:sz w:val="16"/>
    </w:rPr>
  </w:style>
  <w:style w:type="paragraph" w:customStyle="1" w:styleId="a8">
    <w:name w:val="회의록 제목"/>
    <w:basedOn w:val="a"/>
    <w:qFormat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a9">
    <w:name w:val="회의 일정 및 의사록"/>
    <w:basedOn w:val="a"/>
    <w:qFormat/>
    <w:rPr>
      <w:b/>
      <w:color w:val="FFFFFF" w:themeColor="background1"/>
      <w:sz w:val="20"/>
    </w:rPr>
  </w:style>
  <w:style w:type="paragraph" w:styleId="aa">
    <w:name w:val="header"/>
    <w:basedOn w:val="a"/>
    <w:link w:val="Char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Char">
    <w:name w:val="머리글 Char"/>
    <w:basedOn w:val="a0"/>
    <w:link w:val="aa"/>
    <w:uiPriority w:val="99"/>
    <w:semiHidden/>
    <w:rPr>
      <w:spacing w:val="8"/>
      <w:sz w:val="18"/>
    </w:rPr>
  </w:style>
  <w:style w:type="paragraph" w:styleId="ab">
    <w:name w:val="footer"/>
    <w:basedOn w:val="a"/>
    <w:link w:val="Char0"/>
    <w:uiPriority w:val="99"/>
    <w:semiHidden/>
    <w:unhideWhenUsed/>
    <w:pPr>
      <w:tabs>
        <w:tab w:val="center" w:pos="4680"/>
        <w:tab w:val="right" w:pos="9360"/>
      </w:tabs>
    </w:pPr>
  </w:style>
  <w:style w:type="character" w:customStyle="1" w:styleId="Char0">
    <w:name w:val="바닥글 Char"/>
    <w:basedOn w:val="a0"/>
    <w:link w:val="ab"/>
    <w:uiPriority w:val="99"/>
    <w:semiHidden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ma91\AppData\Roaming\Microsoft\Templates\&#54924;&#51032;&#47197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19008EB99294B89B1E96936846B5192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05580E45-1BEE-47BC-83C9-093DB2E4C96B}"/>
      </w:docPartPr>
      <w:docPartBody>
        <w:p w:rsidR="000A3668" w:rsidRDefault="00894FF8">
          <w:pPr>
            <w:pStyle w:val="919008EB99294B89B1E96936846B5192"/>
          </w:pPr>
          <w:r>
            <w:rPr>
              <w:lang w:val="ko-KR"/>
            </w:rPr>
            <w:t>[</w:t>
          </w:r>
          <w:r>
            <w:rPr>
              <w:lang w:val="ko-KR"/>
            </w:rPr>
            <w:t>날짜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선택</w:t>
          </w:r>
          <w:r>
            <w:rPr>
              <w:lang w:val="ko-KR"/>
            </w:rPr>
            <w:t>]</w:t>
          </w:r>
        </w:p>
      </w:docPartBody>
    </w:docPart>
    <w:docPart>
      <w:docPartPr>
        <w:name w:val="07407123E0184168841E150892DDC65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ADA440BE-C7E3-4A1E-8365-06934C2998F1}"/>
      </w:docPartPr>
      <w:docPartBody>
        <w:p w:rsidR="00000000" w:rsidRDefault="00000000">
          <w:pPr>
            <w:pStyle w:val="07407123E0184168841E150892DDC656"/>
          </w:pPr>
          <w:r>
            <w:rPr>
              <w:lang w:val="ko-KR"/>
            </w:rPr>
            <w:t>의제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항목</w:t>
          </w:r>
        </w:p>
      </w:docPartBody>
    </w:docPart>
    <w:docPart>
      <w:docPartPr>
        <w:name w:val="EA54EB6A76D5496C9D21F9711C5D5150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7106993E-22BD-4C18-B0BD-9AB2C676B887}"/>
      </w:docPartPr>
      <w:docPartBody>
        <w:p w:rsidR="00000000" w:rsidRDefault="00000000">
          <w:pPr>
            <w:pStyle w:val="EA54EB6A76D5496C9D21F9711C5D5150"/>
          </w:pPr>
          <w:r>
            <w:rPr>
              <w:lang w:val="ko-KR"/>
            </w:rPr>
            <w:t>[</w:t>
          </w:r>
          <w:r>
            <w:rPr>
              <w:lang w:val="ko-KR"/>
            </w:rPr>
            <w:t>발표자</w:t>
          </w:r>
          <w:r>
            <w:rPr>
              <w:lang w:val="ko-KR"/>
            </w:rPr>
            <w:t>]</w:t>
          </w:r>
        </w:p>
      </w:docPartBody>
    </w:docPart>
    <w:docPart>
      <w:docPartPr>
        <w:name w:val="DEEC0BBA6E18417DA25A13A3AE6C77B3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5533041C-22AB-4F9B-A60B-B1E93C890FBE}"/>
      </w:docPartPr>
      <w:docPartBody>
        <w:p w:rsidR="00000000" w:rsidRDefault="00000000">
          <w:pPr>
            <w:pStyle w:val="DEEC0BBA6E18417DA25A13A3AE6C77B3"/>
          </w:pPr>
          <w:r>
            <w:rPr>
              <w:lang w:val="ko-KR"/>
            </w:rPr>
            <w:t>의제</w:t>
          </w:r>
          <w:r>
            <w:rPr>
              <w:lang w:val="ko-KR"/>
            </w:rPr>
            <w:t xml:space="preserve"> </w:t>
          </w:r>
          <w:r>
            <w:rPr>
              <w:lang w:val="ko-KR"/>
            </w:rPr>
            <w:t>항목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Condensed">
    <w:altName w:val="Arial"/>
    <w:charset w:val="00"/>
    <w:family w:val="swiss"/>
    <w:pitch w:val="variable"/>
    <w:sig w:usb0="00000001" w:usb1="4000205B" w:usb2="00000000" w:usb3="00000000" w:csb0="0000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A0D"/>
    <w:rsid w:val="000A3668"/>
    <w:rsid w:val="00131A0D"/>
    <w:rsid w:val="00894FF8"/>
    <w:rsid w:val="008D5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A522857731B478792DBB5FD6BF17E4A">
    <w:name w:val="0A522857731B478792DBB5FD6BF17E4A"/>
  </w:style>
  <w:style w:type="paragraph" w:customStyle="1" w:styleId="919008EB99294B89B1E96936846B5192">
    <w:name w:val="919008EB99294B89B1E96936846B5192"/>
  </w:style>
  <w:style w:type="paragraph" w:customStyle="1" w:styleId="AF66C1D1CA98435AB6903B9B3366A4D8">
    <w:name w:val="AF66C1D1CA98435AB6903B9B3366A4D8"/>
  </w:style>
  <w:style w:type="paragraph" w:customStyle="1" w:styleId="1F996E92CBE343B0BEE6BDB48655E76E">
    <w:name w:val="1F996E92CBE343B0BEE6BDB48655E76E"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55E954D9C63140008A1284CD6F3828F5">
    <w:name w:val="55E954D9C63140008A1284CD6F3828F5"/>
  </w:style>
  <w:style w:type="paragraph" w:customStyle="1" w:styleId="22336C08327344B7BE95F3D925E6871F">
    <w:name w:val="22336C08327344B7BE95F3D925E6871F"/>
  </w:style>
  <w:style w:type="paragraph" w:customStyle="1" w:styleId="7B0E80AFF2B94A598F1CA25FA35E90E4">
    <w:name w:val="7B0E80AFF2B94A598F1CA25FA35E90E4"/>
  </w:style>
  <w:style w:type="paragraph" w:customStyle="1" w:styleId="FEE1E1EE4D4946B39403C3086946E4FE">
    <w:name w:val="FEE1E1EE4D4946B39403C3086946E4FE"/>
  </w:style>
  <w:style w:type="paragraph" w:customStyle="1" w:styleId="84B6AB88619745149CC72ABD6E4444D0">
    <w:name w:val="84B6AB88619745149CC72ABD6E4444D0"/>
  </w:style>
  <w:style w:type="paragraph" w:customStyle="1" w:styleId="964AD04796A2435081A40A0087C1EE96">
    <w:name w:val="964AD04796A2435081A40A0087C1EE96"/>
  </w:style>
  <w:style w:type="paragraph" w:customStyle="1" w:styleId="168E4EC1541446C98F8A0684C8809FF9">
    <w:name w:val="168E4EC1541446C98F8A0684C8809FF9"/>
  </w:style>
  <w:style w:type="paragraph" w:customStyle="1" w:styleId="39C9DAA143584B3581DD6ED5BC07C908">
    <w:name w:val="39C9DAA143584B3581DD6ED5BC07C908"/>
  </w:style>
  <w:style w:type="paragraph" w:customStyle="1" w:styleId="05074375EF16416F83514C7C282CB497">
    <w:name w:val="05074375EF16416F83514C7C282CB497"/>
  </w:style>
  <w:style w:type="paragraph" w:customStyle="1" w:styleId="9708FF8B437946C68EB382478F3BC13A">
    <w:name w:val="9708FF8B437946C68EB382478F3BC13A"/>
  </w:style>
  <w:style w:type="paragraph" w:customStyle="1" w:styleId="20883552A50F42C483729436C5EBF759">
    <w:name w:val="20883552A50F42C483729436C5EBF759"/>
  </w:style>
  <w:style w:type="paragraph" w:customStyle="1" w:styleId="5CD7BA0D13284FF28E0BA93261B1FEE1">
    <w:name w:val="5CD7BA0D13284FF28E0BA93261B1FEE1"/>
    <w:rsid w:val="00131A0D"/>
  </w:style>
  <w:style w:type="paragraph" w:customStyle="1" w:styleId="9B7C6554DEC343D1A7A5A1AB6501E69D">
    <w:name w:val="9B7C6554DEC343D1A7A5A1AB6501E69D"/>
    <w:rsid w:val="00131A0D"/>
  </w:style>
  <w:style w:type="paragraph" w:customStyle="1" w:styleId="3EE41AC5E6BB452287DB00938BFCA224">
    <w:name w:val="3EE41AC5E6BB452287DB00938BFCA224"/>
    <w:rsid w:val="00131A0D"/>
  </w:style>
  <w:style w:type="paragraph" w:customStyle="1" w:styleId="9B61ED20CD3B4441BFA25B6228DF3351">
    <w:name w:val="9B61ED20CD3B4441BFA25B6228DF3351"/>
    <w:rsid w:val="00131A0D"/>
  </w:style>
  <w:style w:type="paragraph" w:customStyle="1" w:styleId="C6571C6135104F59A1B718A4FCB01323">
    <w:name w:val="C6571C6135104F59A1B718A4FCB01323"/>
    <w:rsid w:val="00131A0D"/>
  </w:style>
  <w:style w:type="paragraph" w:customStyle="1" w:styleId="99B8F4371E374C538A4865F0C90B9236">
    <w:name w:val="99B8F4371E374C538A4865F0C90B9236"/>
    <w:rsid w:val="00131A0D"/>
  </w:style>
  <w:style w:type="paragraph" w:customStyle="1" w:styleId="C708B300AA4F40C5AD3C3F34A1634C36">
    <w:name w:val="C708B300AA4F40C5AD3C3F34A1634C36"/>
    <w:rsid w:val="00131A0D"/>
  </w:style>
  <w:style w:type="paragraph" w:customStyle="1" w:styleId="61EC67CAE26E4B2BB0DCFE8E4872A102">
    <w:name w:val="61EC67CAE26E4B2BB0DCFE8E4872A102"/>
    <w:rsid w:val="00131A0D"/>
  </w:style>
  <w:style w:type="paragraph" w:customStyle="1" w:styleId="B15858ED7E0345C6A4BB835126ED23A3">
    <w:name w:val="B15858ED7E0345C6A4BB835126ED23A3"/>
    <w:rsid w:val="00131A0D"/>
  </w:style>
  <w:style w:type="paragraph" w:customStyle="1" w:styleId="F8671410B47A4D859D5AFDE23242F312">
    <w:name w:val="F8671410B47A4D859D5AFDE23242F312"/>
    <w:rsid w:val="00131A0D"/>
  </w:style>
  <w:style w:type="paragraph" w:customStyle="1" w:styleId="F4A530720C4E4646B3F19DF40E1D2E34">
    <w:name w:val="F4A530720C4E4646B3F19DF40E1D2E34"/>
    <w:rsid w:val="00131A0D"/>
  </w:style>
  <w:style w:type="paragraph" w:customStyle="1" w:styleId="00514A4A9C8D4DCCB4B38157AA1EB683">
    <w:name w:val="00514A4A9C8D4DCCB4B38157AA1EB683"/>
    <w:rsid w:val="00131A0D"/>
  </w:style>
  <w:style w:type="paragraph" w:customStyle="1" w:styleId="082D250584964CB0919401BF164C1FFB">
    <w:name w:val="082D250584964CB0919401BF164C1FFB"/>
    <w:rsid w:val="00131A0D"/>
  </w:style>
  <w:style w:type="paragraph" w:customStyle="1" w:styleId="66A2EFEB85E84E0A9C6A0CE406786E68">
    <w:name w:val="66A2EFEB85E84E0A9C6A0CE406786E68"/>
    <w:rsid w:val="00131A0D"/>
  </w:style>
  <w:style w:type="paragraph" w:customStyle="1" w:styleId="798FC65D7B4E4A5DB4E98F6BC420CB3B">
    <w:name w:val="798FC65D7B4E4A5DB4E98F6BC420CB3B"/>
    <w:rsid w:val="00131A0D"/>
  </w:style>
  <w:style w:type="paragraph" w:customStyle="1" w:styleId="9B3E5E2D66D84328859CBBB8333EC2D1">
    <w:name w:val="9B3E5E2D66D84328859CBBB8333EC2D1"/>
    <w:rsid w:val="00131A0D"/>
  </w:style>
  <w:style w:type="paragraph" w:customStyle="1" w:styleId="1DB98256529C4A3D9D8E047383BEE789">
    <w:name w:val="1DB98256529C4A3D9D8E047383BEE789"/>
    <w:rsid w:val="00131A0D"/>
  </w:style>
  <w:style w:type="paragraph" w:customStyle="1" w:styleId="D818387395594042BD9C2E711B6B3A82">
    <w:name w:val="D818387395594042BD9C2E711B6B3A82"/>
    <w:rsid w:val="00131A0D"/>
  </w:style>
  <w:style w:type="paragraph" w:customStyle="1" w:styleId="533716D8AB094BE8B19C75DAB245B12D">
    <w:name w:val="533716D8AB094BE8B19C75DAB245B12D"/>
    <w:rsid w:val="00131A0D"/>
  </w:style>
  <w:style w:type="paragraph" w:customStyle="1" w:styleId="4E83E553C13444E39F4A707D8BCE967B">
    <w:name w:val="4E83E553C13444E39F4A707D8BCE967B"/>
    <w:rsid w:val="00131A0D"/>
  </w:style>
  <w:style w:type="paragraph" w:customStyle="1" w:styleId="D448357E7D8B4835BA6B20B444CB3EB4">
    <w:name w:val="D448357E7D8B4835BA6B20B444CB3EB4"/>
    <w:rsid w:val="00131A0D"/>
  </w:style>
  <w:style w:type="paragraph" w:customStyle="1" w:styleId="1C4E4AD3318A43CF984F6C146E2743C8">
    <w:name w:val="1C4E4AD3318A43CF984F6C146E2743C8"/>
    <w:rsid w:val="00131A0D"/>
  </w:style>
  <w:style w:type="paragraph" w:customStyle="1" w:styleId="07E0B0FF0E954F64834E4557216E1EE3">
    <w:name w:val="07E0B0FF0E954F64834E4557216E1EE3"/>
    <w:rsid w:val="00131A0D"/>
  </w:style>
  <w:style w:type="paragraph" w:customStyle="1" w:styleId="401AECF891BB4ED1AC31C8DEE9D9B662">
    <w:name w:val="401AECF891BB4ED1AC31C8DEE9D9B662"/>
    <w:rsid w:val="00131A0D"/>
  </w:style>
  <w:style w:type="paragraph" w:customStyle="1" w:styleId="36F06597C707408AB5F44795E92539AE">
    <w:name w:val="36F06597C707408AB5F44795E92539AE"/>
    <w:rsid w:val="00131A0D"/>
  </w:style>
  <w:style w:type="paragraph" w:customStyle="1" w:styleId="9734E430CEDE46F9B97C8D10D8FB1C32">
    <w:name w:val="9734E430CEDE46F9B97C8D10D8FB1C32"/>
    <w:rsid w:val="00131A0D"/>
  </w:style>
  <w:style w:type="paragraph" w:customStyle="1" w:styleId="1620EAD57CE840529FAC3CE9A0F4A3B6">
    <w:name w:val="1620EAD57CE840529FAC3CE9A0F4A3B6"/>
    <w:rsid w:val="00131A0D"/>
  </w:style>
  <w:style w:type="paragraph" w:customStyle="1" w:styleId="07407123E0184168841E150892DDC656">
    <w:name w:val="07407123E0184168841E150892DDC656"/>
  </w:style>
  <w:style w:type="paragraph" w:customStyle="1" w:styleId="88600EF2AB2544709B25D17CF013BF5F">
    <w:name w:val="88600EF2AB2544709B25D17CF013BF5F"/>
  </w:style>
  <w:style w:type="paragraph" w:customStyle="1" w:styleId="3B8F780DD1DF4B8C81D14F026BF95922">
    <w:name w:val="3B8F780DD1DF4B8C81D14F026BF95922"/>
  </w:style>
  <w:style w:type="paragraph" w:customStyle="1" w:styleId="EA54EB6A76D5496C9D21F9711C5D5150">
    <w:name w:val="EA54EB6A76D5496C9D21F9711C5D5150"/>
  </w:style>
  <w:style w:type="paragraph" w:customStyle="1" w:styleId="DEEC0BBA6E18417DA25A13A3AE6C77B3">
    <w:name w:val="DEEC0BBA6E18417DA25A13A3AE6C77B3"/>
  </w:style>
  <w:style w:type="paragraph" w:customStyle="1" w:styleId="0B14E7FE111A4E8C9CDC69B19A94E1DB">
    <w:name w:val="0B14E7FE111A4E8C9CDC69B19A94E1DB"/>
  </w:style>
  <w:style w:type="paragraph" w:customStyle="1" w:styleId="0993EE1A8C5B4547AA94CB2E4A7A02D5">
    <w:name w:val="0993EE1A8C5B4547AA94CB2E4A7A02D5"/>
  </w:style>
  <w:style w:type="paragraph" w:customStyle="1" w:styleId="641A87A7FA914B6393E35CCF7183808C">
    <w:name w:val="641A87A7FA914B6393E35CCF718380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2016-10-28T00:00:00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12E025D-CA87-4E2C-9F89-6A3C7B8DE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회의록.dotx</Template>
  <TotalTime>0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subject/>
  <dc:creator>박미애</dc:creator>
  <cp:keywords/>
  <dc:description/>
  <cp:lastModifiedBy>박미애</cp:lastModifiedBy>
  <cp:revision>2</cp:revision>
  <cp:lastPrinted>2006-08-01T17:47:00Z</cp:lastPrinted>
  <dcterms:created xsi:type="dcterms:W3CDTF">2016-10-28T08:02:00Z</dcterms:created>
  <dcterms:modified xsi:type="dcterms:W3CDTF">2016-10-28T08:02:00Z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